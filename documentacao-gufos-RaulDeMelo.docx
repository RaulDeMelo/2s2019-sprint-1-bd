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173F68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Gufos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173F68">
                              <w:pPr>
                                <w:pStyle w:val="Subttulo1"/>
                              </w:pPr>
                              <w:r>
                                <w:t>Gufos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F94840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F94840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948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F9484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948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F9484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948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F948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F948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F948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F9484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948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F948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F9484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948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F948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F9484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9484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9484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9484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948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F9484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661ABB">
      <w:r>
        <w:t xml:space="preserve">Este documento tem como objetivo demonstrar todas as funcionalidades da plataforma </w:t>
      </w:r>
      <w:proofErr w:type="spellStart"/>
      <w:r>
        <w:t>Gufos</w:t>
      </w:r>
      <w:proofErr w:type="spellEnd"/>
      <w:r>
        <w:t>, que visa demonstrar os eventos que estarão ocorrendo na Escola SENAI de Informática.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267CAA">
      <w:r>
        <w:t xml:space="preserve">O </w:t>
      </w:r>
      <w:proofErr w:type="spellStart"/>
      <w:r>
        <w:t>Gufos</w:t>
      </w:r>
      <w:proofErr w:type="spellEnd"/>
      <w:r>
        <w:t xml:space="preserve"> </w:t>
      </w:r>
      <w:r w:rsidR="006D6621">
        <w:t>tem como objetivo</w:t>
      </w:r>
      <w:r>
        <w:t xml:space="preserve"> a divulgação de novos eventos dentro da Escola SENAI de Informática.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8A7F37" w:rsidRDefault="006D6621">
      <w:r>
        <w:t xml:space="preserve">O </w:t>
      </w:r>
      <w:proofErr w:type="spellStart"/>
      <w:r>
        <w:t>Gufos</w:t>
      </w:r>
      <w:proofErr w:type="spellEnd"/>
      <w:r>
        <w:t xml:space="preserve"> tem a disponibilização de eventos da Escola e suas determinadas categorias. Assim, cada aluno poderá realizar o filtro daqueles eventos que tem interesse, dentro da plataforma. E como item extra, poderá adicionar os que tem interesse, dentro de uma lista.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DA19B6" w:rsidRDefault="00216516">
      <w:r>
        <w:t>Esta sessão tende a demonstrar o que será desenvolvido no banco de dados e quais são as suas representações.</w:t>
      </w:r>
    </w:p>
    <w:p w:rsidR="00C26497" w:rsidRDefault="00C26497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AA029F" w:rsidRDefault="00AA029F" w:rsidP="00AA029F">
      <w:r>
        <w:t>Configuração modelar que possui maior proximidade ao banco de dados</w:t>
      </w:r>
    </w:p>
    <w:p w:rsidR="00AA029F" w:rsidRPr="00AA029F" w:rsidRDefault="0068595E" w:rsidP="00AA029F">
      <w:r>
        <w:rPr>
          <w:noProof/>
        </w:rPr>
        <w:drawing>
          <wp:inline distT="0" distB="0" distL="0" distR="0">
            <wp:extent cx="4236334" cy="46297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828" r="22126"/>
                    <a:stretch/>
                  </pic:blipFill>
                  <pic:spPr bwMode="auto">
                    <a:xfrm>
                      <a:off x="0" y="0"/>
                      <a:ext cx="4236400" cy="462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6" w:name="_Toc533767849"/>
      <w:r>
        <w:t>Modelo Físico</w:t>
      </w:r>
      <w:bookmarkEnd w:id="6"/>
    </w:p>
    <w:p w:rsidR="00AA029F" w:rsidRPr="00AA029F" w:rsidRDefault="00AA029F" w:rsidP="00AA029F">
      <w:r>
        <w:t>Configuração modelar que possui funcionalidade de validação de dados insertos</w:t>
      </w:r>
      <w:r>
        <w:rPr>
          <w:noProof/>
        </w:rPr>
        <w:drawing>
          <wp:inline distT="0" distB="0" distL="0" distR="0" wp14:anchorId="4B4A9538" wp14:editId="074B65C8">
            <wp:extent cx="4679950" cy="1746250"/>
            <wp:effectExtent l="0" t="0" r="635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380" t="25788" r="17919" b="25470"/>
                    <a:stretch/>
                  </pic:blipFill>
                  <pic:spPr bwMode="auto">
                    <a:xfrm>
                      <a:off x="0" y="0"/>
                      <a:ext cx="4679950" cy="174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bookmarkStart w:id="7" w:name="_Toc533767850"/>
      <w:r>
        <w:lastRenderedPageBreak/>
        <w:t>Modelo Conceitual</w:t>
      </w:r>
      <w:bookmarkEnd w:id="7"/>
    </w:p>
    <w:p w:rsidR="008A7F37" w:rsidRDefault="00AA029F" w:rsidP="008A7F37">
      <w:r>
        <w:t xml:space="preserve">Configuração modelar que possui funcionalidade de projeção metódica </w:t>
      </w:r>
      <w:r w:rsidR="0068595E">
        <w:t>para criação de laços e relações</w:t>
      </w:r>
      <w:bookmarkStart w:id="8" w:name="_GoBack"/>
      <w:bookmarkEnd w:id="8"/>
      <w:r w:rsidR="0068595E">
        <w:t xml:space="preserve"> entre os</w:t>
      </w:r>
      <w:r>
        <w:t xml:space="preserve"> elementos primários do banco de dados</w:t>
      </w:r>
    </w:p>
    <w:p w:rsidR="00DA19B6" w:rsidRDefault="0068595E">
      <w:pPr>
        <w:sectPr w:rsidR="00DA19B6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657EFE8E" wp14:editId="53F87536">
            <wp:extent cx="5441950" cy="276635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639"/>
                    <a:stretch/>
                  </pic:blipFill>
                  <pic:spPr bwMode="auto">
                    <a:xfrm>
                      <a:off x="0" y="0"/>
                      <a:ext cx="5441950" cy="276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4840" w:rsidRDefault="00F94840">
      <w:pPr>
        <w:spacing w:after="0" w:line="240" w:lineRule="auto"/>
      </w:pPr>
      <w:r>
        <w:separator/>
      </w:r>
    </w:p>
  </w:endnote>
  <w:endnote w:type="continuationSeparator" w:id="0">
    <w:p w:rsidR="00F94840" w:rsidRDefault="00F94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F94840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216516">
      <w:rPr>
        <w:noProof/>
      </w:rPr>
      <w:t>3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4840" w:rsidRDefault="00F94840">
      <w:pPr>
        <w:spacing w:after="0" w:line="240" w:lineRule="auto"/>
      </w:pPr>
      <w:r>
        <w:separator/>
      </w:r>
    </w:p>
  </w:footnote>
  <w:footnote w:type="continuationSeparator" w:id="0">
    <w:p w:rsidR="00F94840" w:rsidRDefault="00F948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73F68"/>
    <w:rsid w:val="001E537E"/>
    <w:rsid w:val="00216516"/>
    <w:rsid w:val="00267CAA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61ABB"/>
    <w:rsid w:val="00674BE9"/>
    <w:rsid w:val="0068595E"/>
    <w:rsid w:val="00695C1D"/>
    <w:rsid w:val="006D6621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05D"/>
    <w:rsid w:val="008B137F"/>
    <w:rsid w:val="008D4D82"/>
    <w:rsid w:val="00952E23"/>
    <w:rsid w:val="00997D7D"/>
    <w:rsid w:val="009A3F87"/>
    <w:rsid w:val="009D11DC"/>
    <w:rsid w:val="009E2D84"/>
    <w:rsid w:val="00A25BD2"/>
    <w:rsid w:val="00A967A8"/>
    <w:rsid w:val="00AA029F"/>
    <w:rsid w:val="00B36547"/>
    <w:rsid w:val="00BB5B9E"/>
    <w:rsid w:val="00BD3832"/>
    <w:rsid w:val="00BE1D20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96F8D"/>
    <w:rsid w:val="00EB66D8"/>
    <w:rsid w:val="00F03B38"/>
    <w:rsid w:val="00F400AB"/>
    <w:rsid w:val="00F46C34"/>
    <w:rsid w:val="00F9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ADCD1F5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71EE0"/>
    <w:rsid w:val="006E63F0"/>
    <w:rsid w:val="00973EE1"/>
    <w:rsid w:val="00A92416"/>
    <w:rsid w:val="00A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448ADD-5DBE-49E3-9426-A9289A16D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</TotalTime>
  <Pages>12</Pages>
  <Words>412</Words>
  <Characters>2225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Gufos</dc:subject>
  <dc:creator>Helena Strada</dc:creator>
  <cp:keywords/>
  <dc:description/>
  <cp:lastModifiedBy>Raul De Melo Oliveira</cp:lastModifiedBy>
  <cp:revision>2</cp:revision>
  <dcterms:created xsi:type="dcterms:W3CDTF">2019-08-06T13:36:00Z</dcterms:created>
  <dcterms:modified xsi:type="dcterms:W3CDTF">2019-08-06T13:36:00Z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